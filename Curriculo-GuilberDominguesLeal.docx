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-54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2C4186" w14:paraId="44CB4AE2" w14:textId="77777777" w:rsidTr="00F3404A">
        <w:trPr>
          <w:trHeight w:hRule="exact" w:val="2835"/>
        </w:trPr>
        <w:tc>
          <w:tcPr>
            <w:tcW w:w="9026" w:type="dxa"/>
            <w:tcMar>
              <w:top w:w="0" w:type="dxa"/>
              <w:bottom w:w="0" w:type="dxa"/>
            </w:tcMar>
          </w:tcPr>
          <w:p w14:paraId="6CA11C9F" w14:textId="7D001C9A" w:rsidR="00692703" w:rsidRPr="002C4186" w:rsidRDefault="00F3404A" w:rsidP="00F3404A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Guilber Domingues Leal</w:t>
            </w:r>
          </w:p>
          <w:p w14:paraId="71E66E3D" w14:textId="024E1F2D" w:rsidR="00F3404A" w:rsidRDefault="00F3404A" w:rsidP="00F3404A">
            <w:pPr>
              <w:pStyle w:val="Informaesdecontato"/>
              <w:contextualSpacing w:val="0"/>
              <w:rPr>
                <w:lang w:val="pt-BR"/>
              </w:rPr>
            </w:pPr>
            <w:r w:rsidRPr="00F3404A">
              <w:rPr>
                <w:lang w:val="pt-BR"/>
              </w:rPr>
              <w:t>Condomínio Parque Chapada do Poente, Rua goiás, Número 525</w:t>
            </w:r>
            <w:r>
              <w:rPr>
                <w:lang w:val="pt-BR"/>
              </w:rPr>
              <w:t xml:space="preserve">, Várzea Grande-MT, </w:t>
            </w:r>
            <w:r w:rsidRPr="00F3404A">
              <w:rPr>
                <w:lang w:val="pt-BR"/>
              </w:rPr>
              <w:t>78135603.</w:t>
            </w:r>
          </w:p>
          <w:p w14:paraId="7BD3DF11" w14:textId="32EB03EE" w:rsidR="00692703" w:rsidRPr="002C4186" w:rsidRDefault="00F3404A" w:rsidP="00F3404A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(65)993510985</w:t>
            </w:r>
          </w:p>
          <w:p w14:paraId="0A21912E" w14:textId="66CE15B4" w:rsidR="00692703" w:rsidRPr="002C4186" w:rsidRDefault="00F3404A" w:rsidP="00F3404A">
            <w:pPr>
              <w:pStyle w:val="nfasedasinformaesdecontato"/>
              <w:contextualSpacing w:val="0"/>
              <w:rPr>
                <w:lang w:val="pt-BR"/>
              </w:rPr>
            </w:pPr>
            <w:r>
              <w:rPr>
                <w:lang w:val="pt-BR" w:bidi="pt-BR"/>
              </w:rPr>
              <w:t>Guilber443@gmail.com</w:t>
            </w:r>
          </w:p>
        </w:tc>
      </w:tr>
      <w:tr w:rsidR="009571D8" w:rsidRPr="002C4186" w14:paraId="3739BF41" w14:textId="77777777" w:rsidTr="00F3404A">
        <w:tc>
          <w:tcPr>
            <w:tcW w:w="9026" w:type="dxa"/>
            <w:tcMar>
              <w:top w:w="432" w:type="dxa"/>
            </w:tcMar>
          </w:tcPr>
          <w:p w14:paraId="6A9F5529" w14:textId="4E2299B3" w:rsidR="00F3404A" w:rsidRPr="00F3404A" w:rsidRDefault="00F3404A" w:rsidP="00F3404A">
            <w:pPr>
              <w:shd w:val="clear" w:color="auto" w:fill="FFFFFF"/>
              <w:rPr>
                <w:rFonts w:ascii="Source Sans Pro" w:eastAsia="Times New Roman" w:hAnsi="Source Sans Pro" w:cs="Times New Roman"/>
                <w:color w:val="58585F"/>
                <w:sz w:val="21"/>
                <w:szCs w:val="21"/>
                <w:lang w:val="pt-BR" w:eastAsia="pt-BR"/>
              </w:rPr>
            </w:pPr>
            <w:r w:rsidRPr="00F3404A">
              <w:rPr>
                <w:rFonts w:ascii="Source Sans Pro" w:eastAsia="Times New Roman" w:hAnsi="Source Sans Pro" w:cs="Times New Roman"/>
                <w:color w:val="58585F"/>
                <w:sz w:val="21"/>
                <w:szCs w:val="21"/>
                <w:lang w:val="pt-BR" w:eastAsia="pt-BR"/>
              </w:rPr>
              <w:t>Estou à procura de um estágio na área da computação para ganhar experiência no mercado de trabalho e conseguir horas complementares,</w:t>
            </w:r>
          </w:p>
          <w:p w14:paraId="7D9302A6" w14:textId="59630500" w:rsidR="00F3404A" w:rsidRPr="00F3404A" w:rsidRDefault="00F3404A" w:rsidP="00F3404A">
            <w:pPr>
              <w:shd w:val="clear" w:color="auto" w:fill="FFFFFF"/>
              <w:rPr>
                <w:rFonts w:ascii="Source Sans Pro" w:eastAsia="Times New Roman" w:hAnsi="Source Sans Pro" w:cs="Times New Roman"/>
                <w:color w:val="58585F"/>
                <w:sz w:val="21"/>
                <w:szCs w:val="21"/>
                <w:lang w:val="pt-BR" w:eastAsia="pt-BR"/>
              </w:rPr>
            </w:pPr>
            <w:r w:rsidRPr="00F3404A">
              <w:rPr>
                <w:rFonts w:ascii="Source Sans Pro" w:eastAsia="Times New Roman" w:hAnsi="Source Sans Pro" w:cs="Times New Roman"/>
                <w:color w:val="58585F"/>
                <w:sz w:val="21"/>
                <w:szCs w:val="21"/>
                <w:lang w:val="pt-BR" w:eastAsia="pt-BR"/>
              </w:rPr>
              <w:t xml:space="preserve">sou bastante participativo e amo aprender, pois tenho muita facilidade, entrei na UFMT com 16 anos e fui morar sozinho em outra cidade então dês de cedo sou bem independente e consigo lidar bem com </w:t>
            </w:r>
            <w:r w:rsidR="00B43AE2">
              <w:rPr>
                <w:rFonts w:ascii="Source Sans Pro" w:eastAsia="Times New Roman" w:hAnsi="Source Sans Pro" w:cs="Times New Roman"/>
                <w:color w:val="58585F"/>
                <w:sz w:val="21"/>
                <w:szCs w:val="21"/>
                <w:lang w:val="pt-BR" w:eastAsia="pt-BR"/>
              </w:rPr>
              <w:t>situações diversas, prezo muito o respeito e hierarquia</w:t>
            </w:r>
            <w:r w:rsidRPr="00F3404A">
              <w:rPr>
                <w:rFonts w:ascii="Source Sans Pro" w:eastAsia="Times New Roman" w:hAnsi="Source Sans Pro" w:cs="Times New Roman"/>
                <w:color w:val="58585F"/>
                <w:sz w:val="21"/>
                <w:szCs w:val="21"/>
                <w:lang w:val="pt-BR" w:eastAsia="pt-BR"/>
              </w:rPr>
              <w:t>.</w:t>
            </w:r>
          </w:p>
          <w:p w14:paraId="46048A48" w14:textId="3C7F5812" w:rsidR="001755A8" w:rsidRPr="002C4186" w:rsidRDefault="001755A8" w:rsidP="00F3404A">
            <w:pPr>
              <w:contextualSpacing w:val="0"/>
              <w:rPr>
                <w:lang w:val="pt-BR"/>
              </w:rPr>
            </w:pP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690BD863850746919D4E27F9F66961E5"/>
        </w:placeholder>
        <w:temporary/>
        <w:showingPlcHdr/>
        <w15:appearance w15:val="hidden"/>
      </w:sdtPr>
      <w:sdtEndPr/>
      <w:sdtContent>
        <w:p w14:paraId="6AA142DF" w14:textId="77777777" w:rsidR="00DA59AA" w:rsidRPr="002C4186" w:rsidRDefault="00DA59AA" w:rsidP="0097790C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Educação</w:t>
          </w:r>
        </w:p>
      </w:sdtContent>
    </w:sdt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14:paraId="6E6D78F9" w14:textId="77777777" w:rsidTr="00D66A52">
        <w:tc>
          <w:tcPr>
            <w:tcW w:w="9355" w:type="dxa"/>
          </w:tcPr>
          <w:p w14:paraId="478F57A7" w14:textId="2F7041BE" w:rsidR="001D0BF1" w:rsidRPr="002C4186" w:rsidRDefault="00F3404A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1D0BF1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2022</w:t>
            </w:r>
          </w:p>
          <w:p w14:paraId="6122780F" w14:textId="4389CB50" w:rsidR="001D0BF1" w:rsidRPr="002C4186" w:rsidRDefault="00F3404A" w:rsidP="001D0BF1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Ciências da computação</w:t>
            </w:r>
            <w:r w:rsidR="001D0BF1" w:rsidRPr="002C4186">
              <w:rPr>
                <w:lang w:val="pt-BR" w:bidi="pt-BR"/>
              </w:rPr>
              <w:t xml:space="preserve">, </w:t>
            </w:r>
            <w:r>
              <w:rPr>
                <w:rStyle w:val="RefernciaSutil"/>
                <w:lang w:val="pt-BR"/>
              </w:rPr>
              <w:t>U</w:t>
            </w:r>
            <w:r>
              <w:rPr>
                <w:rStyle w:val="RefernciaSutil"/>
              </w:rPr>
              <w:t>FMT</w:t>
            </w:r>
          </w:p>
          <w:p w14:paraId="0264C1DA" w14:textId="44EE0F8E" w:rsidR="007538DC" w:rsidRPr="002C4186" w:rsidRDefault="00F3404A" w:rsidP="007538DC">
            <w:pPr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Eu tenho uma experiência ampla em programação, estrutura de dados, arquitetura de computadores, redes de computadores, Engenharia de Software, entre outros assuntos sobre a computação, até mesmo TI que eu aprendi por conta própria.</w:t>
            </w:r>
          </w:p>
        </w:tc>
      </w:tr>
      <w:tr w:rsidR="00F61DF9" w:rsidRPr="002C4186" w14:paraId="7E14771A" w14:textId="77777777" w:rsidTr="00F61DF9">
        <w:tc>
          <w:tcPr>
            <w:tcW w:w="9355" w:type="dxa"/>
            <w:tcMar>
              <w:top w:w="216" w:type="dxa"/>
            </w:tcMar>
          </w:tcPr>
          <w:p w14:paraId="126D16E8" w14:textId="1FAF7D8D" w:rsidR="00F61DF9" w:rsidRPr="002C4186" w:rsidRDefault="00F61DF9" w:rsidP="00F61DF9">
            <w:pPr>
              <w:rPr>
                <w:lang w:val="pt-BR"/>
              </w:rPr>
            </w:pPr>
          </w:p>
        </w:tc>
      </w:tr>
    </w:tbl>
    <w:sdt>
      <w:sdtPr>
        <w:rPr>
          <w:lang w:val="pt-BR"/>
        </w:rPr>
        <w:alias w:val="Habilidades:"/>
        <w:tag w:val="Habilidades:"/>
        <w:id w:val="-1392877668"/>
        <w:placeholder>
          <w:docPart w:val="DF1093EB245B4F83BBE7DB7D5007AA38"/>
        </w:placeholder>
        <w:temporary/>
        <w:showingPlcHdr/>
        <w15:appearance w15:val="hidden"/>
      </w:sdtPr>
      <w:sdtEndPr/>
      <w:sdtContent>
        <w:p w14:paraId="722A22D1" w14:textId="77777777" w:rsidR="00486277" w:rsidRPr="002C4186" w:rsidRDefault="00486277" w:rsidP="00486277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Habilidades</w:t>
          </w:r>
        </w:p>
      </w:sdtContent>
    </w:sdt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4410"/>
        <w:gridCol w:w="4616"/>
      </w:tblGrid>
      <w:tr w:rsidR="003A0632" w:rsidRPr="002C4186" w14:paraId="42AFB44E" w14:textId="77777777" w:rsidTr="00DE2EA9">
        <w:tc>
          <w:tcPr>
            <w:tcW w:w="4410" w:type="dxa"/>
          </w:tcPr>
          <w:p w14:paraId="5586AE3A" w14:textId="19E25473" w:rsidR="001E3120" w:rsidRPr="002C4186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Gestão de software</w:t>
            </w:r>
          </w:p>
          <w:p w14:paraId="391682EF" w14:textId="77777777" w:rsidR="001F4E6D" w:rsidRPr="00F3404A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Administração de redes</w:t>
            </w:r>
          </w:p>
          <w:p w14:paraId="1AD203AD" w14:textId="77777777" w:rsidR="00F3404A" w:rsidRPr="00F3404A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Suporte de rede</w:t>
            </w:r>
          </w:p>
          <w:p w14:paraId="213CE811" w14:textId="77777777" w:rsidR="00F3404A" w:rsidRPr="00E93642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Gestão de violações de segurança</w:t>
            </w:r>
          </w:p>
          <w:p w14:paraId="08DBAA90" w14:textId="77777777" w:rsidR="00E93642" w:rsidRPr="00E93642" w:rsidRDefault="00E93642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Manutenção de bancos de dados</w:t>
            </w:r>
          </w:p>
          <w:p w14:paraId="2AD6BC1E" w14:textId="07ECA868" w:rsidR="00E93642" w:rsidRPr="002C4186" w:rsidRDefault="00E93642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Verificação de dados</w:t>
            </w:r>
          </w:p>
        </w:tc>
        <w:tc>
          <w:tcPr>
            <w:tcW w:w="4616" w:type="dxa"/>
            <w:tcMar>
              <w:left w:w="360" w:type="dxa"/>
            </w:tcMar>
          </w:tcPr>
          <w:p w14:paraId="0AFB8499" w14:textId="174658B7" w:rsidR="003A0632" w:rsidRPr="002C4186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Proteção de redes</w:t>
            </w:r>
          </w:p>
          <w:p w14:paraId="6E1A8FCF" w14:textId="0DDAD1CB" w:rsidR="001E3120" w:rsidRPr="002C4186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Monitoramento de vírus de computador</w:t>
            </w:r>
          </w:p>
          <w:p w14:paraId="08E68D3C" w14:textId="77777777" w:rsidR="001E3120" w:rsidRPr="00F3404A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 xml:space="preserve">Conhecimentos em </w:t>
            </w:r>
            <w:r>
              <w:rPr>
                <w:rFonts w:ascii="Source Sans Pro" w:hAnsi="Source Sans Pro"/>
                <w:color w:val="0000FF"/>
                <w:sz w:val="20"/>
                <w:szCs w:val="20"/>
                <w:shd w:val="clear" w:color="auto" w:fill="FFFFFF"/>
              </w:rPr>
              <w:t>[Software]</w:t>
            </w:r>
          </w:p>
          <w:p w14:paraId="715CC724" w14:textId="77777777" w:rsidR="00F3404A" w:rsidRPr="00E93642" w:rsidRDefault="00F3404A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Conclusão de projetos em tempo hábil</w:t>
            </w:r>
          </w:p>
          <w:p w14:paraId="4BFB2EBD" w14:textId="77777777" w:rsidR="00E93642" w:rsidRPr="00E93642" w:rsidRDefault="00E93642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>Administração de bancos de dados</w:t>
            </w:r>
          </w:p>
          <w:p w14:paraId="0C0BFB2D" w14:textId="5690CD5C" w:rsidR="00E93642" w:rsidRPr="002C4186" w:rsidRDefault="00E93642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rFonts w:ascii="Source Sans Pro" w:hAnsi="Source Sans Pro"/>
                <w:color w:val="58585F"/>
                <w:sz w:val="21"/>
                <w:szCs w:val="21"/>
                <w:shd w:val="clear" w:color="auto" w:fill="FFFFFF"/>
              </w:rPr>
              <w:t xml:space="preserve">Especialista em </w:t>
            </w:r>
            <w:r>
              <w:rPr>
                <w:rFonts w:ascii="Source Sans Pro" w:hAnsi="Source Sans Pro"/>
                <w:color w:val="0000FF"/>
                <w:sz w:val="20"/>
                <w:szCs w:val="20"/>
                <w:shd w:val="clear" w:color="auto" w:fill="FFFFFF"/>
              </w:rPr>
              <w:t>[Linguagem de Programação]</w:t>
            </w:r>
          </w:p>
        </w:tc>
      </w:tr>
    </w:tbl>
    <w:p w14:paraId="7766251C" w14:textId="187A9C08" w:rsidR="00B51D1B" w:rsidRPr="002C4186" w:rsidRDefault="00B51D1B" w:rsidP="006E1507">
      <w:pPr>
        <w:rPr>
          <w:lang w:val="pt-BR"/>
        </w:rPr>
      </w:pPr>
    </w:p>
    <w:sectPr w:rsidR="00B51D1B" w:rsidRPr="002C4186" w:rsidSect="0090093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B7850" w14:textId="77777777" w:rsidR="00FF43AA" w:rsidRDefault="00FF43AA" w:rsidP="0068194B">
      <w:r>
        <w:separator/>
      </w:r>
    </w:p>
    <w:p w14:paraId="741340E5" w14:textId="77777777" w:rsidR="00FF43AA" w:rsidRDefault="00FF43AA"/>
    <w:p w14:paraId="21AD7500" w14:textId="77777777" w:rsidR="00FF43AA" w:rsidRDefault="00FF43AA"/>
  </w:endnote>
  <w:endnote w:type="continuationSeparator" w:id="0">
    <w:p w14:paraId="1C8F819E" w14:textId="77777777" w:rsidR="00FF43AA" w:rsidRDefault="00FF43AA" w:rsidP="0068194B">
      <w:r>
        <w:continuationSeparator/>
      </w:r>
    </w:p>
    <w:p w14:paraId="486C3DB9" w14:textId="77777777" w:rsidR="00FF43AA" w:rsidRDefault="00FF43AA"/>
    <w:p w14:paraId="7B88CC4D" w14:textId="77777777" w:rsidR="00FF43AA" w:rsidRDefault="00FF4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9FD1F" w14:textId="77777777" w:rsidR="002B2958" w:rsidRPr="002C4186" w:rsidRDefault="002B2958">
        <w:pPr>
          <w:pStyle w:val="Rodap"/>
          <w:rPr>
            <w:lang w:val="pt-BR"/>
          </w:rPr>
        </w:pPr>
        <w:r w:rsidRPr="002C4186">
          <w:rPr>
            <w:lang w:val="pt-BR" w:bidi="pt-BR"/>
          </w:rPr>
          <w:fldChar w:fldCharType="begin"/>
        </w:r>
        <w:r w:rsidRPr="002C4186">
          <w:rPr>
            <w:lang w:val="pt-BR" w:bidi="pt-BR"/>
          </w:rPr>
          <w:instrText xml:space="preserve"> PAGE   \* MERGEFORMAT </w:instrText>
        </w:r>
        <w:r w:rsidRPr="002C4186">
          <w:rPr>
            <w:lang w:val="pt-BR" w:bidi="pt-BR"/>
          </w:rPr>
          <w:fldChar w:fldCharType="separate"/>
        </w:r>
        <w:r w:rsidR="00DE2EA9" w:rsidRPr="002C4186">
          <w:rPr>
            <w:noProof/>
            <w:lang w:val="pt-BR" w:bidi="pt-BR"/>
          </w:rPr>
          <w:t>2</w:t>
        </w:r>
        <w:r w:rsidRPr="002C4186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81E4" w14:textId="77777777" w:rsidR="00FF43AA" w:rsidRDefault="00FF43AA" w:rsidP="0068194B">
      <w:r>
        <w:separator/>
      </w:r>
    </w:p>
    <w:p w14:paraId="008AB623" w14:textId="77777777" w:rsidR="00FF43AA" w:rsidRDefault="00FF43AA"/>
    <w:p w14:paraId="647A19EE" w14:textId="77777777" w:rsidR="00FF43AA" w:rsidRDefault="00FF43AA"/>
  </w:footnote>
  <w:footnote w:type="continuationSeparator" w:id="0">
    <w:p w14:paraId="60F04198" w14:textId="77777777" w:rsidR="00FF43AA" w:rsidRDefault="00FF43AA" w:rsidP="0068194B">
      <w:r>
        <w:continuationSeparator/>
      </w:r>
    </w:p>
    <w:p w14:paraId="7C115B20" w14:textId="77777777" w:rsidR="00FF43AA" w:rsidRDefault="00FF43AA"/>
    <w:p w14:paraId="40E1E4F1" w14:textId="77777777" w:rsidR="00FF43AA" w:rsidRDefault="00FF43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A777" w14:textId="77777777"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6546CB" wp14:editId="6B59E2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0ABA67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4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E31"/>
    <w:rsid w:val="00B10EBE"/>
    <w:rsid w:val="00B236F1"/>
    <w:rsid w:val="00B43AE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642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404A"/>
    <w:rsid w:val="00F476C4"/>
    <w:rsid w:val="00F61DF9"/>
    <w:rsid w:val="00F81960"/>
    <w:rsid w:val="00F8769D"/>
    <w:rsid w:val="00F9350C"/>
    <w:rsid w:val="00F94EB5"/>
    <w:rsid w:val="00F960D6"/>
    <w:rsid w:val="00F9624D"/>
    <w:rsid w:val="00FB31C1"/>
    <w:rsid w:val="00FB58F2"/>
    <w:rsid w:val="00FC6AEA"/>
    <w:rsid w:val="00FD3D13"/>
    <w:rsid w:val="00FE55A2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3BD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SimplesTabela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styleId="Meno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b\AppData\Local\Microsoft\Office\16.0\DTS\pt-BR%7bBAC885AC-AD0F-44E4-94D7-701B934F69A0%7d\%7b7A664E9C-C922-4F68-9C5A-6CC83B803CD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0BD863850746919D4E27F9F66961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E61F46-A80A-45DB-9DA1-429FEB006A02}"/>
      </w:docPartPr>
      <w:docPartBody>
        <w:p w:rsidR="00A32EDE" w:rsidRDefault="00BA0DBF">
          <w:pPr>
            <w:pStyle w:val="690BD863850746919D4E27F9F66961E5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DF1093EB245B4F83BBE7DB7D5007AA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159A84-0EE4-4360-9A91-2466F55C82EB}"/>
      </w:docPartPr>
      <w:docPartBody>
        <w:p w:rsidR="00A32EDE" w:rsidRDefault="00BA0DBF">
          <w:pPr>
            <w:pStyle w:val="DF1093EB245B4F83BBE7DB7D5007AA38"/>
          </w:pPr>
          <w:r w:rsidRPr="002C418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F"/>
    <w:rsid w:val="001249A8"/>
    <w:rsid w:val="00A32EDE"/>
    <w:rsid w:val="00B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character" w:styleId="RefernciaSutil">
    <w:name w:val="Subtle Reference"/>
    <w:basedOn w:val="Fontepargpadro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90BD863850746919D4E27F9F66961E5">
    <w:name w:val="690BD863850746919D4E27F9F66961E5"/>
  </w:style>
  <w:style w:type="paragraph" w:customStyle="1" w:styleId="DF1093EB245B4F83BBE7DB7D5007AA38">
    <w:name w:val="DF1093EB245B4F83BBE7DB7D5007AA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{7A664E9C-C922-4F68-9C5A-6CC83B803CDE}tf16402488_win32</Template>
  <TotalTime>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2021-04-27T01:33:00Z</dcterms:created>
  <dcterms:modified xsi:type="dcterms:W3CDTF">2021-04-27T01:49:00Z</dcterms:modified>
  <cp:category/>
</cp:coreProperties>
</file>